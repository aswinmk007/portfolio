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511"/>
        <w:gridCol w:w="6679"/>
      </w:tblGrid>
      <w:tr w:rsidR="001B2ABD" w14:paraId="47582DC9" w14:textId="77777777" w:rsidTr="004A2D1B">
        <w:trPr>
          <w:trHeight w:val="4410"/>
        </w:trPr>
        <w:tc>
          <w:tcPr>
            <w:tcW w:w="3600" w:type="dxa"/>
            <w:vAlign w:val="bottom"/>
          </w:tcPr>
          <w:p w14:paraId="71354C63" w14:textId="7F506710" w:rsidR="001B2ABD" w:rsidRDefault="001B2ABD" w:rsidP="00076117">
            <w:pPr>
              <w:tabs>
                <w:tab w:val="left" w:pos="990"/>
              </w:tabs>
              <w:spacing w:after="100" w:afterAutospacing="1"/>
              <w:jc w:val="center"/>
            </w:pPr>
            <w:r>
              <w:rPr>
                <w:noProof/>
              </w:rPr>
              <mc:AlternateContent>
                <mc:Choice Requires="wps">
                  <w:drawing>
                    <wp:inline distT="0" distB="0" distL="0" distR="0" wp14:anchorId="5EEFEC87" wp14:editId="3551E09E">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8"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3086E9"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9" o:title="" recolor="t" rotate="t" type="frame"/>
                      <v:stroke joinstyle="miter"/>
                      <w10:anchorlock/>
                    </v:oval>
                  </w:pict>
                </mc:Fallback>
              </mc:AlternateContent>
            </w:r>
          </w:p>
        </w:tc>
        <w:tc>
          <w:tcPr>
            <w:tcW w:w="511" w:type="dxa"/>
          </w:tcPr>
          <w:p w14:paraId="10983399" w14:textId="77777777" w:rsidR="001B2ABD" w:rsidRDefault="001B2ABD" w:rsidP="000C45FF">
            <w:pPr>
              <w:tabs>
                <w:tab w:val="left" w:pos="990"/>
              </w:tabs>
            </w:pPr>
          </w:p>
          <w:p w14:paraId="3291FEAF" w14:textId="77777777" w:rsidR="003912BF" w:rsidRPr="003912BF" w:rsidRDefault="003912BF" w:rsidP="003912BF"/>
          <w:p w14:paraId="4205432D" w14:textId="77777777" w:rsidR="003912BF" w:rsidRPr="003912BF" w:rsidRDefault="003912BF" w:rsidP="003912BF"/>
          <w:p w14:paraId="0CF0D1EB" w14:textId="77777777" w:rsidR="003912BF" w:rsidRPr="003912BF" w:rsidRDefault="003912BF" w:rsidP="003912BF"/>
          <w:p w14:paraId="7B2E0BF1" w14:textId="77777777" w:rsidR="003912BF" w:rsidRDefault="003912BF" w:rsidP="003912BF"/>
          <w:p w14:paraId="24C06E46" w14:textId="308D048D" w:rsidR="003912BF" w:rsidRPr="003912BF" w:rsidRDefault="003912BF" w:rsidP="003912BF"/>
        </w:tc>
        <w:tc>
          <w:tcPr>
            <w:tcW w:w="6679" w:type="dxa"/>
            <w:vAlign w:val="bottom"/>
          </w:tcPr>
          <w:p w14:paraId="5FA22F6C" w14:textId="77777777" w:rsidR="001B2ABD" w:rsidRDefault="00EC34E3" w:rsidP="004A2D1B">
            <w:pPr>
              <w:pStyle w:val="Title"/>
              <w:spacing w:before="240" w:line="1320" w:lineRule="auto"/>
              <w:rPr>
                <w:sz w:val="56"/>
                <w:szCs w:val="56"/>
              </w:rPr>
            </w:pPr>
            <w:r w:rsidRPr="00EC34E3">
              <w:rPr>
                <w:sz w:val="56"/>
                <w:szCs w:val="56"/>
              </w:rPr>
              <w:t>aswin kumar mk</w:t>
            </w:r>
          </w:p>
          <w:p w14:paraId="545D9FDC" w14:textId="77777777" w:rsidR="007101DC" w:rsidRPr="007101DC" w:rsidRDefault="007101DC" w:rsidP="007101DC"/>
          <w:p w14:paraId="64024D31" w14:textId="5EF7B330" w:rsidR="007A54C3" w:rsidRPr="007A54C3" w:rsidRDefault="007A54C3" w:rsidP="007A54C3"/>
        </w:tc>
      </w:tr>
      <w:tr w:rsidR="001B2ABD" w14:paraId="5804DB83" w14:textId="77777777" w:rsidTr="004A2D1B">
        <w:tc>
          <w:tcPr>
            <w:tcW w:w="3600" w:type="dxa"/>
          </w:tcPr>
          <w:sdt>
            <w:sdtPr>
              <w:id w:val="-1711873194"/>
              <w:placeholder>
                <w:docPart w:val="B90371F4EC8E423D82EE3C862FB69BF7"/>
              </w:placeholder>
              <w:temporary/>
              <w:showingPlcHdr/>
              <w15:appearance w15:val="hidden"/>
            </w:sdtPr>
            <w:sdtEndPr/>
            <w:sdtContent>
              <w:p w14:paraId="1CE161D2" w14:textId="77777777" w:rsidR="001B2ABD" w:rsidRDefault="00036450" w:rsidP="00036450">
                <w:pPr>
                  <w:pStyle w:val="Heading3"/>
                </w:pPr>
                <w:r w:rsidRPr="00D5459D">
                  <w:t>Profile</w:t>
                </w:r>
              </w:p>
            </w:sdtContent>
          </w:sdt>
          <w:sdt>
            <w:sdtPr>
              <w:id w:val="355866036"/>
              <w:placeholder>
                <w:docPart w:val="354325140BC944A9B336F8F2D38070CA"/>
              </w:placeholder>
              <w:temporary/>
              <w:showingPlcHdr/>
              <w15:appearance w15:val="hidden"/>
            </w:sdtPr>
            <w:sdtEndPr/>
            <w:sdtContent>
              <w:p w14:paraId="0D727B0D"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BE75951" w14:textId="77777777" w:rsidR="009260CD" w:rsidRDefault="009260CD" w:rsidP="009260CD"/>
              <w:p w14:paraId="755A701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98AD8FB" w14:textId="77777777" w:rsidR="00036450" w:rsidRDefault="00036450" w:rsidP="00036450"/>
          <w:sdt>
            <w:sdtPr>
              <w:id w:val="-1954003311"/>
              <w:placeholder>
                <w:docPart w:val="8A14B5A4ABC14AAF879EF6BFD0A37347"/>
              </w:placeholder>
              <w:temporary/>
              <w:showingPlcHdr/>
              <w15:appearance w15:val="hidden"/>
            </w:sdtPr>
            <w:sdtEndPr/>
            <w:sdtContent>
              <w:p w14:paraId="4EB2D8B2" w14:textId="77777777" w:rsidR="00036450" w:rsidRPr="00CB0055" w:rsidRDefault="00CB0055" w:rsidP="00CB0055">
                <w:pPr>
                  <w:pStyle w:val="Heading3"/>
                </w:pPr>
                <w:r w:rsidRPr="00CB0055">
                  <w:t>Contact</w:t>
                </w:r>
              </w:p>
            </w:sdtContent>
          </w:sdt>
          <w:sdt>
            <w:sdtPr>
              <w:id w:val="1111563247"/>
              <w:placeholder>
                <w:docPart w:val="5EFEC272E7C04CD79B3938B190274C3C"/>
              </w:placeholder>
              <w:temporary/>
              <w:showingPlcHdr/>
              <w15:appearance w15:val="hidden"/>
            </w:sdtPr>
            <w:sdtEndPr/>
            <w:sdtContent>
              <w:p w14:paraId="3E2FF164" w14:textId="77777777" w:rsidR="004D3011" w:rsidRDefault="004D3011" w:rsidP="004D3011">
                <w:r w:rsidRPr="004D3011">
                  <w:t>PHONE:</w:t>
                </w:r>
              </w:p>
            </w:sdtContent>
          </w:sdt>
          <w:sdt>
            <w:sdtPr>
              <w:id w:val="-324128318"/>
              <w:placeholder>
                <w:docPart w:val="A06D6E3DFBC343CBA66641A99E71D97B"/>
              </w:placeholder>
              <w:temporary/>
              <w:showingPlcHdr/>
              <w15:appearance w15:val="hidden"/>
            </w:sdtPr>
            <w:sdtEndPr/>
            <w:sdtContent>
              <w:p w14:paraId="504C632B" w14:textId="77777777" w:rsidR="004D3011" w:rsidRDefault="004D3011" w:rsidP="004D3011">
                <w:r>
                  <w:t>678-555-0103</w:t>
                </w:r>
              </w:p>
            </w:sdtContent>
          </w:sdt>
          <w:p w14:paraId="1D853A4C" w14:textId="77777777" w:rsidR="004D3011" w:rsidRPr="004D3011" w:rsidRDefault="004D3011" w:rsidP="004D3011"/>
          <w:sdt>
            <w:sdtPr>
              <w:id w:val="67859272"/>
              <w:placeholder>
                <w:docPart w:val="F68F2E63D3FC454F95A458324646836A"/>
              </w:placeholder>
              <w:temporary/>
              <w:showingPlcHdr/>
              <w15:appearance w15:val="hidden"/>
            </w:sdtPr>
            <w:sdtEndPr/>
            <w:sdtContent>
              <w:p w14:paraId="1B1A28A3" w14:textId="77777777" w:rsidR="004D3011" w:rsidRDefault="004D3011" w:rsidP="004D3011">
                <w:r w:rsidRPr="004D3011">
                  <w:t>WEBSITE:</w:t>
                </w:r>
              </w:p>
            </w:sdtContent>
          </w:sdt>
          <w:sdt>
            <w:sdtPr>
              <w:id w:val="-720132143"/>
              <w:placeholder>
                <w:docPart w:val="1E8B9473934B4989809CC4B1B8F21CB3"/>
              </w:placeholder>
              <w:temporary/>
              <w:showingPlcHdr/>
              <w15:appearance w15:val="hidden"/>
            </w:sdtPr>
            <w:sdtEndPr/>
            <w:sdtContent>
              <w:p w14:paraId="5595C370" w14:textId="77777777" w:rsidR="004D3011" w:rsidRDefault="00E4381A" w:rsidP="004D3011">
                <w:r>
                  <w:t>Website goes here</w:t>
                </w:r>
              </w:p>
            </w:sdtContent>
          </w:sdt>
          <w:p w14:paraId="6D7791CD" w14:textId="77777777" w:rsidR="004D3011" w:rsidRDefault="004D3011" w:rsidP="004D3011"/>
          <w:sdt>
            <w:sdtPr>
              <w:id w:val="-240260293"/>
              <w:placeholder>
                <w:docPart w:val="E9D80FF9BCB64A45BD4845307EAF85BD"/>
              </w:placeholder>
              <w:temporary/>
              <w:showingPlcHdr/>
              <w15:appearance w15:val="hidden"/>
            </w:sdtPr>
            <w:sdtEndPr/>
            <w:sdtContent>
              <w:p w14:paraId="1F2157D1" w14:textId="77777777" w:rsidR="004D3011" w:rsidRDefault="004D3011" w:rsidP="004D3011">
                <w:r w:rsidRPr="004D3011">
                  <w:t>EMAIL:</w:t>
                </w:r>
              </w:p>
            </w:sdtContent>
          </w:sdt>
          <w:sdt>
            <w:sdtPr>
              <w:id w:val="-1223903890"/>
              <w:placeholder>
                <w:docPart w:val="CDF13CE775974F44917267460FE79239"/>
              </w:placeholder>
              <w:temporary/>
              <w:showingPlcHdr/>
              <w15:appearance w15:val="hidden"/>
            </w:sdtPr>
            <w:sdtEndPr>
              <w:rPr>
                <w:rStyle w:val="Hyperlink"/>
                <w:color w:val="B85A22" w:themeColor="accent2" w:themeShade="BF"/>
                <w:u w:val="single"/>
              </w:rPr>
            </w:sdtEndPr>
            <w:sdtContent>
              <w:p w14:paraId="5D32A798" w14:textId="77777777" w:rsidR="00036450" w:rsidRPr="00E4381A" w:rsidRDefault="00E4381A" w:rsidP="004D3011">
                <w:pPr>
                  <w:rPr>
                    <w:rStyle w:val="Hyperlink"/>
                  </w:rPr>
                </w:pPr>
                <w:r w:rsidRPr="00E4381A">
                  <w:rPr>
                    <w:rStyle w:val="Hyperlink"/>
                  </w:rPr>
                  <w:t>someone@example.com</w:t>
                </w:r>
                <w:hyperlink r:id="rId10" w:history="1"/>
              </w:p>
            </w:sdtContent>
          </w:sdt>
          <w:sdt>
            <w:sdtPr>
              <w:id w:val="-1444214663"/>
              <w:placeholder>
                <w:docPart w:val="FBA01D1765424E2C99273C016D404265"/>
              </w:placeholder>
              <w:temporary/>
              <w:showingPlcHdr/>
              <w15:appearance w15:val="hidden"/>
            </w:sdtPr>
            <w:sdtEndPr/>
            <w:sdtContent>
              <w:p w14:paraId="7B5454AC" w14:textId="77777777" w:rsidR="004D3011" w:rsidRPr="00CB0055" w:rsidRDefault="00CB0055" w:rsidP="00CB0055">
                <w:pPr>
                  <w:pStyle w:val="Heading3"/>
                </w:pPr>
                <w:r w:rsidRPr="00CB0055">
                  <w:t>Hobbies</w:t>
                </w:r>
              </w:p>
            </w:sdtContent>
          </w:sdt>
          <w:sdt>
            <w:sdtPr>
              <w:id w:val="1444813694"/>
              <w:placeholder>
                <w:docPart w:val="33DAD5EC5DFB4068B8A76A426691F7B7"/>
              </w:placeholder>
              <w:temporary/>
              <w:showingPlcHdr/>
              <w15:appearance w15:val="hidden"/>
            </w:sdtPr>
            <w:sdtEndPr/>
            <w:sdtContent>
              <w:p w14:paraId="6D413E3F" w14:textId="77777777" w:rsidR="004D3011" w:rsidRDefault="004D3011" w:rsidP="004D3011">
                <w:r w:rsidRPr="004D3011">
                  <w:t>Hobby #1</w:t>
                </w:r>
              </w:p>
            </w:sdtContent>
          </w:sdt>
          <w:sdt>
            <w:sdtPr>
              <w:id w:val="127826779"/>
              <w:placeholder>
                <w:docPart w:val="35E69426BF0F4C82AEDDC16E457986DF"/>
              </w:placeholder>
              <w:temporary/>
              <w:showingPlcHdr/>
              <w15:appearance w15:val="hidden"/>
            </w:sdtPr>
            <w:sdtEndPr/>
            <w:sdtContent>
              <w:p w14:paraId="7AFDE926" w14:textId="77777777" w:rsidR="004D3011" w:rsidRDefault="004D3011" w:rsidP="004D3011">
                <w:r w:rsidRPr="004D3011">
                  <w:t>Hobby #2</w:t>
                </w:r>
              </w:p>
            </w:sdtContent>
          </w:sdt>
          <w:sdt>
            <w:sdtPr>
              <w:id w:val="-1460640448"/>
              <w:placeholder>
                <w:docPart w:val="2A59A8E6F42B4557B76D764E199CD98A"/>
              </w:placeholder>
              <w:temporary/>
              <w:showingPlcHdr/>
              <w15:appearance w15:val="hidden"/>
            </w:sdtPr>
            <w:sdtEndPr/>
            <w:sdtContent>
              <w:p w14:paraId="79E65727" w14:textId="77777777" w:rsidR="004D3011" w:rsidRDefault="004D3011" w:rsidP="004D3011">
                <w:r w:rsidRPr="004D3011">
                  <w:t>Hobby #3</w:t>
                </w:r>
              </w:p>
            </w:sdtContent>
          </w:sdt>
          <w:sdt>
            <w:sdtPr>
              <w:id w:val="-1376452077"/>
              <w:placeholder>
                <w:docPart w:val="5AB78CF0763D4E8BA12E70586BA42378"/>
              </w:placeholder>
              <w:temporary/>
              <w:showingPlcHdr/>
              <w15:appearance w15:val="hidden"/>
            </w:sdtPr>
            <w:sdtEndPr/>
            <w:sdtContent>
              <w:p w14:paraId="14AA7938" w14:textId="77777777" w:rsidR="004D3011" w:rsidRPr="004D3011" w:rsidRDefault="004D3011" w:rsidP="004D3011">
                <w:r w:rsidRPr="004D3011">
                  <w:t>Hobby #4</w:t>
                </w:r>
              </w:p>
            </w:sdtContent>
          </w:sdt>
        </w:tc>
        <w:tc>
          <w:tcPr>
            <w:tcW w:w="511" w:type="dxa"/>
          </w:tcPr>
          <w:p w14:paraId="6AF90B2B" w14:textId="77777777" w:rsidR="001B2ABD" w:rsidRDefault="001B2ABD" w:rsidP="000C45FF">
            <w:pPr>
              <w:tabs>
                <w:tab w:val="left" w:pos="990"/>
              </w:tabs>
            </w:pPr>
          </w:p>
        </w:tc>
        <w:tc>
          <w:tcPr>
            <w:tcW w:w="6679" w:type="dxa"/>
          </w:tcPr>
          <w:sdt>
            <w:sdtPr>
              <w:id w:val="1049110328"/>
              <w:placeholder>
                <w:docPart w:val="C2443B635FDC4703ADDBBCA7D7B2A459"/>
              </w:placeholder>
              <w:temporary/>
              <w:showingPlcHdr/>
              <w15:appearance w15:val="hidden"/>
            </w:sdtPr>
            <w:sdtEndPr/>
            <w:sdtContent>
              <w:p w14:paraId="6F2E68CE" w14:textId="77777777" w:rsidR="001B2ABD" w:rsidRDefault="00E25A26" w:rsidP="00036450">
                <w:pPr>
                  <w:pStyle w:val="Heading2"/>
                </w:pPr>
                <w:r w:rsidRPr="00EC34E3">
                  <w:rPr>
                    <w:sz w:val="28"/>
                    <w:szCs w:val="28"/>
                  </w:rPr>
                  <w:t>EDUCATION</w:t>
                </w:r>
              </w:p>
            </w:sdtContent>
          </w:sdt>
          <w:p w14:paraId="509E53C0" w14:textId="47CDB176" w:rsidR="00EF00A7" w:rsidRPr="00EF00A7" w:rsidRDefault="00702E70" w:rsidP="00C06E51">
            <w:pPr>
              <w:pStyle w:val="Heading4"/>
              <w:numPr>
                <w:ilvl w:val="0"/>
                <w:numId w:val="8"/>
              </w:numPr>
              <w:spacing w:line="276" w:lineRule="auto"/>
              <w:rPr>
                <w:sz w:val="24"/>
                <w:szCs w:val="24"/>
              </w:rPr>
            </w:pPr>
            <w:r>
              <w:rPr>
                <w:sz w:val="24"/>
                <w:szCs w:val="24"/>
              </w:rPr>
              <w:t xml:space="preserve"> </w:t>
            </w:r>
            <w:r w:rsidR="00F77A49">
              <w:rPr>
                <w:sz w:val="24"/>
                <w:szCs w:val="24"/>
              </w:rPr>
              <w:t>B</w:t>
            </w:r>
            <w:r w:rsidR="00FC3281">
              <w:rPr>
                <w:sz w:val="24"/>
                <w:szCs w:val="24"/>
              </w:rPr>
              <w:t>achelor of Computer S</w:t>
            </w:r>
            <w:r w:rsidR="00D008E6">
              <w:rPr>
                <w:sz w:val="24"/>
                <w:szCs w:val="24"/>
              </w:rPr>
              <w:t>c</w:t>
            </w:r>
            <w:r w:rsidR="00C10DBF">
              <w:rPr>
                <w:sz w:val="24"/>
                <w:szCs w:val="24"/>
              </w:rPr>
              <w:t>i</w:t>
            </w:r>
            <w:r w:rsidR="00D008E6">
              <w:rPr>
                <w:sz w:val="24"/>
                <w:szCs w:val="24"/>
              </w:rPr>
              <w:t>e</w:t>
            </w:r>
            <w:r w:rsidR="00E362BE">
              <w:rPr>
                <w:sz w:val="24"/>
                <w:szCs w:val="24"/>
              </w:rPr>
              <w:t>nce</w:t>
            </w:r>
          </w:p>
          <w:p w14:paraId="4A1D9237" w14:textId="391DDACD" w:rsidR="00E362BE" w:rsidRPr="00EE1067" w:rsidRDefault="00702E70" w:rsidP="00C06E51">
            <w:pPr>
              <w:pStyle w:val="Heading4"/>
              <w:spacing w:line="276" w:lineRule="auto"/>
              <w:ind w:left="360"/>
              <w:rPr>
                <w:bCs/>
                <w:sz w:val="20"/>
                <w:szCs w:val="20"/>
              </w:rPr>
            </w:pPr>
            <w:r>
              <w:rPr>
                <w:bCs/>
                <w:sz w:val="20"/>
                <w:szCs w:val="20"/>
              </w:rPr>
              <w:t xml:space="preserve"> </w:t>
            </w:r>
            <w:r w:rsidR="00EC34E3" w:rsidRPr="00002370">
              <w:rPr>
                <w:bCs/>
                <w:sz w:val="20"/>
                <w:szCs w:val="20"/>
              </w:rPr>
              <w:t>University of Calicut</w:t>
            </w:r>
          </w:p>
          <w:p w14:paraId="4B40A1E5" w14:textId="495FC9A2" w:rsidR="004D3011" w:rsidRPr="00C06E51" w:rsidRDefault="007D28AE" w:rsidP="00C06E51">
            <w:pPr>
              <w:spacing w:line="276" w:lineRule="auto"/>
              <w:rPr>
                <w:b/>
                <w:bCs/>
                <w:sz w:val="20"/>
                <w:szCs w:val="20"/>
              </w:rPr>
            </w:pPr>
            <w:r>
              <w:t xml:space="preserve">     </w:t>
            </w:r>
            <w:r w:rsidR="00702E70">
              <w:t xml:space="preserve"> </w:t>
            </w:r>
            <w:r>
              <w:t xml:space="preserve">  </w:t>
            </w:r>
            <w:r w:rsidR="00C06E51" w:rsidRPr="00C06E51">
              <w:rPr>
                <w:b/>
                <w:bCs/>
                <w:sz w:val="20"/>
                <w:szCs w:val="20"/>
              </w:rPr>
              <w:t>Completed in 2023</w:t>
            </w:r>
            <w:r w:rsidR="006B4E20" w:rsidRPr="00C06E51">
              <w:rPr>
                <w:b/>
                <w:bCs/>
                <w:sz w:val="20"/>
                <w:szCs w:val="20"/>
              </w:rPr>
              <w:t xml:space="preserve">   </w:t>
            </w:r>
          </w:p>
          <w:p w14:paraId="098FB55F" w14:textId="77777777" w:rsidR="00036450" w:rsidRDefault="00036450" w:rsidP="00036450"/>
          <w:p w14:paraId="1C0D74EA" w14:textId="7CC53E5D" w:rsidR="00036450" w:rsidRDefault="00643C92" w:rsidP="00622816">
            <w:pPr>
              <w:pStyle w:val="Heading4"/>
              <w:numPr>
                <w:ilvl w:val="0"/>
                <w:numId w:val="9"/>
              </w:numPr>
              <w:spacing w:line="276" w:lineRule="auto"/>
              <w:rPr>
                <w:sz w:val="24"/>
                <w:szCs w:val="24"/>
              </w:rPr>
            </w:pPr>
            <w:r w:rsidRPr="00E0470F">
              <w:rPr>
                <w:sz w:val="24"/>
                <w:szCs w:val="24"/>
              </w:rPr>
              <w:t xml:space="preserve"> </w:t>
            </w:r>
            <w:r w:rsidR="00327C66">
              <w:rPr>
                <w:sz w:val="24"/>
                <w:szCs w:val="24"/>
              </w:rPr>
              <w:t>P</w:t>
            </w:r>
            <w:r w:rsidR="00C974BF">
              <w:rPr>
                <w:sz w:val="24"/>
                <w:szCs w:val="24"/>
              </w:rPr>
              <w:t>lus</w:t>
            </w:r>
            <w:r w:rsidR="00BE7446" w:rsidRPr="00E0470F">
              <w:rPr>
                <w:sz w:val="24"/>
                <w:szCs w:val="24"/>
              </w:rPr>
              <w:t xml:space="preserve"> Two Computer </w:t>
            </w:r>
            <w:r w:rsidR="003579FE" w:rsidRPr="00E0470F">
              <w:rPr>
                <w:sz w:val="24"/>
                <w:szCs w:val="24"/>
              </w:rPr>
              <w:t>Science</w:t>
            </w:r>
          </w:p>
          <w:p w14:paraId="4205EAD9" w14:textId="7AC7198D" w:rsidR="00F401AE" w:rsidRDefault="00702E70" w:rsidP="00622816">
            <w:pPr>
              <w:spacing w:line="276" w:lineRule="auto"/>
              <w:ind w:left="360"/>
              <w:rPr>
                <w:b/>
                <w:bCs/>
                <w:sz w:val="20"/>
                <w:szCs w:val="20"/>
              </w:rPr>
            </w:pPr>
            <w:r>
              <w:rPr>
                <w:b/>
                <w:bCs/>
                <w:sz w:val="20"/>
                <w:szCs w:val="20"/>
              </w:rPr>
              <w:t xml:space="preserve"> </w:t>
            </w:r>
            <w:r w:rsidR="000A6D8E">
              <w:rPr>
                <w:b/>
                <w:bCs/>
                <w:sz w:val="20"/>
                <w:szCs w:val="20"/>
              </w:rPr>
              <w:t xml:space="preserve">JNM GHSS </w:t>
            </w:r>
            <w:r w:rsidR="0043627E">
              <w:rPr>
                <w:b/>
                <w:bCs/>
                <w:sz w:val="20"/>
                <w:szCs w:val="20"/>
              </w:rPr>
              <w:t>Puthuppanam</w:t>
            </w:r>
          </w:p>
          <w:p w14:paraId="642D9EDA" w14:textId="432C1DEC" w:rsidR="008D0472" w:rsidRDefault="00702E70" w:rsidP="00622816">
            <w:pPr>
              <w:spacing w:line="276" w:lineRule="auto"/>
              <w:ind w:left="360"/>
              <w:rPr>
                <w:b/>
                <w:bCs/>
                <w:sz w:val="20"/>
                <w:szCs w:val="20"/>
              </w:rPr>
            </w:pPr>
            <w:r>
              <w:rPr>
                <w:b/>
                <w:bCs/>
                <w:sz w:val="20"/>
                <w:szCs w:val="20"/>
              </w:rPr>
              <w:t xml:space="preserve"> </w:t>
            </w:r>
            <w:r w:rsidR="008D0472">
              <w:rPr>
                <w:b/>
                <w:bCs/>
                <w:sz w:val="20"/>
                <w:szCs w:val="20"/>
              </w:rPr>
              <w:t xml:space="preserve">Completed in </w:t>
            </w:r>
          </w:p>
          <w:p w14:paraId="6F7495D6" w14:textId="77777777" w:rsidR="00C53B02" w:rsidRDefault="00C53B02" w:rsidP="00F401AE">
            <w:pPr>
              <w:pStyle w:val="Heading4"/>
              <w:tabs>
                <w:tab w:val="center" w:pos="3120"/>
              </w:tabs>
            </w:pPr>
          </w:p>
          <w:p w14:paraId="4B4AE9D5" w14:textId="69216D59" w:rsidR="00036450" w:rsidRDefault="003A2931" w:rsidP="00BA3803">
            <w:pPr>
              <w:pStyle w:val="Heading4"/>
              <w:numPr>
                <w:ilvl w:val="0"/>
                <w:numId w:val="9"/>
              </w:numPr>
              <w:tabs>
                <w:tab w:val="center" w:pos="3120"/>
              </w:tabs>
              <w:spacing w:line="276" w:lineRule="auto"/>
              <w:rPr>
                <w:bCs/>
                <w:sz w:val="24"/>
                <w:szCs w:val="24"/>
              </w:rPr>
            </w:pPr>
            <w:r>
              <w:rPr>
                <w:bCs/>
                <w:sz w:val="24"/>
                <w:szCs w:val="24"/>
              </w:rPr>
              <w:t xml:space="preserve"> </w:t>
            </w:r>
            <w:r w:rsidR="00F10400" w:rsidRPr="00B05A38">
              <w:rPr>
                <w:bCs/>
                <w:sz w:val="24"/>
                <w:szCs w:val="24"/>
              </w:rPr>
              <w:t>S</w:t>
            </w:r>
            <w:r w:rsidR="00B05A38" w:rsidRPr="00B05A38">
              <w:rPr>
                <w:bCs/>
                <w:sz w:val="24"/>
                <w:szCs w:val="24"/>
              </w:rPr>
              <w:t>SLC</w:t>
            </w:r>
          </w:p>
          <w:p w14:paraId="62EA0918" w14:textId="4D213A9F" w:rsidR="003A2931" w:rsidRPr="00BA3803" w:rsidRDefault="003A2931" w:rsidP="00BA3803">
            <w:pPr>
              <w:spacing w:line="276" w:lineRule="auto"/>
              <w:ind w:left="360"/>
              <w:rPr>
                <w:b/>
                <w:bCs/>
                <w:sz w:val="20"/>
                <w:szCs w:val="20"/>
              </w:rPr>
            </w:pPr>
            <w:r w:rsidRPr="00BA3803">
              <w:rPr>
                <w:b/>
                <w:bCs/>
                <w:sz w:val="20"/>
                <w:szCs w:val="20"/>
              </w:rPr>
              <w:t>JNM GHSS Puthu</w:t>
            </w:r>
            <w:r w:rsidR="00BA3803" w:rsidRPr="00BA3803">
              <w:rPr>
                <w:b/>
                <w:bCs/>
                <w:sz w:val="20"/>
                <w:szCs w:val="20"/>
              </w:rPr>
              <w:t>ppanam</w:t>
            </w:r>
          </w:p>
          <w:p w14:paraId="4688E30E" w14:textId="17F90E1C" w:rsidR="00BA3803" w:rsidRPr="00BA3803" w:rsidRDefault="00BA3803" w:rsidP="00BA3803">
            <w:pPr>
              <w:spacing w:line="276" w:lineRule="auto"/>
              <w:ind w:left="360"/>
              <w:rPr>
                <w:b/>
                <w:bCs/>
                <w:sz w:val="20"/>
                <w:szCs w:val="20"/>
              </w:rPr>
            </w:pPr>
            <w:r w:rsidRPr="00BA3803">
              <w:rPr>
                <w:b/>
                <w:bCs/>
                <w:sz w:val="20"/>
                <w:szCs w:val="20"/>
              </w:rPr>
              <w:t>Completed in</w:t>
            </w:r>
          </w:p>
          <w:p w14:paraId="62C01443" w14:textId="0E0CCE0F" w:rsidR="00036450" w:rsidRDefault="00B05A38" w:rsidP="00B05A38">
            <w:pPr>
              <w:pStyle w:val="Date"/>
            </w:pPr>
            <w:r>
              <w:t xml:space="preserve">      </w:t>
            </w:r>
          </w:p>
          <w:p w14:paraId="7DD649AB" w14:textId="77777777" w:rsidR="004D3011" w:rsidRDefault="004D3011" w:rsidP="00036450"/>
          <w:p w14:paraId="20D52494" w14:textId="77777777" w:rsidR="004D3011" w:rsidRPr="004D3011" w:rsidRDefault="00527960" w:rsidP="00B359E4">
            <w:pPr>
              <w:pStyle w:val="Heading4"/>
              <w:rPr>
                <w:bCs/>
              </w:rPr>
            </w:pPr>
            <w:sdt>
              <w:sdtPr>
                <w:id w:val="1349680342"/>
                <w:placeholder>
                  <w:docPart w:val="C8E9BA9B536145319940F8213AD79D75"/>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690364EA98E4349AE03513B8FEC8ECA"/>
                </w:placeholder>
                <w:temporary/>
                <w:showingPlcHdr/>
                <w15:appearance w15:val="hidden"/>
              </w:sdtPr>
              <w:sdtEndPr>
                <w:rPr>
                  <w:bCs/>
                </w:rPr>
              </w:sdtEndPr>
              <w:sdtContent>
                <w:r w:rsidR="004D3011" w:rsidRPr="004D3011">
                  <w:t>[Job Title]</w:t>
                </w:r>
              </w:sdtContent>
            </w:sdt>
          </w:p>
          <w:p w14:paraId="2BE8F432" w14:textId="77777777" w:rsidR="004D3011" w:rsidRPr="004D3011" w:rsidRDefault="00527960" w:rsidP="00B359E4">
            <w:pPr>
              <w:pStyle w:val="Date"/>
            </w:pPr>
            <w:sdt>
              <w:sdtPr>
                <w:id w:val="1427539568"/>
                <w:placeholder>
                  <w:docPart w:val="D7D766E2B18448EA9DFC92AEE7FFB751"/>
                </w:placeholder>
                <w:temporary/>
                <w:showingPlcHdr/>
                <w15:appearance w15:val="hidden"/>
              </w:sdtPr>
              <w:sdtEndPr/>
              <w:sdtContent>
                <w:r w:rsidR="004D3011" w:rsidRPr="004D3011">
                  <w:t>[Dates From]</w:t>
                </w:r>
              </w:sdtContent>
            </w:sdt>
            <w:r w:rsidR="004D3011" w:rsidRPr="004D3011">
              <w:t>–</w:t>
            </w:r>
            <w:sdt>
              <w:sdtPr>
                <w:id w:val="-1046213544"/>
                <w:placeholder>
                  <w:docPart w:val="67ABCDB0A53840D5A1FB2CD80CE50ABA"/>
                </w:placeholder>
                <w:temporary/>
                <w:showingPlcHdr/>
                <w15:appearance w15:val="hidden"/>
              </w:sdtPr>
              <w:sdtEndPr/>
              <w:sdtContent>
                <w:r w:rsidR="004D3011" w:rsidRPr="004D3011">
                  <w:t>[To]</w:t>
                </w:r>
              </w:sdtContent>
            </w:sdt>
          </w:p>
          <w:p w14:paraId="22ECDF02" w14:textId="77777777" w:rsidR="004D3011" w:rsidRPr="004D3011" w:rsidRDefault="00527960" w:rsidP="004D3011">
            <w:sdt>
              <w:sdtPr>
                <w:id w:val="-448162616"/>
                <w:placeholder>
                  <w:docPart w:val="6DF49AF25077468896174512F6AF657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4341615" w14:textId="77777777" w:rsidR="004D3011" w:rsidRDefault="004D3011" w:rsidP="00036450"/>
          <w:p w14:paraId="0D4012FA" w14:textId="77777777" w:rsidR="004D3011" w:rsidRPr="004D3011" w:rsidRDefault="00527960" w:rsidP="00B359E4">
            <w:pPr>
              <w:pStyle w:val="Heading4"/>
              <w:rPr>
                <w:bCs/>
              </w:rPr>
            </w:pPr>
            <w:sdt>
              <w:sdtPr>
                <w:id w:val="1676228846"/>
                <w:placeholder>
                  <w:docPart w:val="F754BF74BF644ACA8FD25BE911D364F0"/>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FB1B7B30A6DC49EF9D4CDF9F4FE1418E"/>
                </w:placeholder>
                <w:temporary/>
                <w:showingPlcHdr/>
                <w15:appearance w15:val="hidden"/>
              </w:sdtPr>
              <w:sdtEndPr>
                <w:rPr>
                  <w:bCs/>
                </w:rPr>
              </w:sdtEndPr>
              <w:sdtContent>
                <w:r w:rsidR="004D3011" w:rsidRPr="004D3011">
                  <w:t>[Job Title]</w:t>
                </w:r>
              </w:sdtContent>
            </w:sdt>
          </w:p>
          <w:p w14:paraId="6E24B14C" w14:textId="77777777" w:rsidR="004D3011" w:rsidRPr="004D3011" w:rsidRDefault="00527960" w:rsidP="00B359E4">
            <w:pPr>
              <w:pStyle w:val="Date"/>
            </w:pPr>
            <w:sdt>
              <w:sdtPr>
                <w:id w:val="-1949918139"/>
                <w:placeholder>
                  <w:docPart w:val="DB85CF3B59EF4459A4E15A2E0F9E8699"/>
                </w:placeholder>
                <w:temporary/>
                <w:showingPlcHdr/>
                <w15:appearance w15:val="hidden"/>
              </w:sdtPr>
              <w:sdtEndPr/>
              <w:sdtContent>
                <w:r w:rsidR="004D3011" w:rsidRPr="004D3011">
                  <w:t>[Dates From]</w:t>
                </w:r>
              </w:sdtContent>
            </w:sdt>
            <w:r w:rsidR="004D3011" w:rsidRPr="004D3011">
              <w:t>–</w:t>
            </w:r>
            <w:sdt>
              <w:sdtPr>
                <w:id w:val="1482970291"/>
                <w:placeholder>
                  <w:docPart w:val="3CDF779871104BBD83144C06DDEDA867"/>
                </w:placeholder>
                <w:temporary/>
                <w:showingPlcHdr/>
                <w15:appearance w15:val="hidden"/>
              </w:sdtPr>
              <w:sdtEndPr/>
              <w:sdtContent>
                <w:r w:rsidR="004D3011" w:rsidRPr="004D3011">
                  <w:t>[To]</w:t>
                </w:r>
              </w:sdtContent>
            </w:sdt>
          </w:p>
          <w:p w14:paraId="10B29E75" w14:textId="77777777" w:rsidR="004D3011" w:rsidRPr="004D3011" w:rsidRDefault="00527960" w:rsidP="004D3011">
            <w:sdt>
              <w:sdtPr>
                <w:id w:val="-1480993500"/>
                <w:placeholder>
                  <w:docPart w:val="3EB5F31B0ADD4151BEEC95B9F341F92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F75AD12" w14:textId="77777777" w:rsidR="004D3011" w:rsidRDefault="004D3011" w:rsidP="00036450"/>
          <w:sdt>
            <w:sdtPr>
              <w:id w:val="1669594239"/>
              <w:placeholder>
                <w:docPart w:val="7C301D543EAA4396A17B72469DB9F74C"/>
              </w:placeholder>
              <w:temporary/>
              <w:showingPlcHdr/>
              <w15:appearance w15:val="hidden"/>
            </w:sdtPr>
            <w:sdtEndPr/>
            <w:sdtContent>
              <w:p w14:paraId="507D58B7" w14:textId="77777777" w:rsidR="00036450" w:rsidRDefault="00180329" w:rsidP="00036450">
                <w:pPr>
                  <w:pStyle w:val="Heading2"/>
                </w:pPr>
                <w:r w:rsidRPr="00036450">
                  <w:rPr>
                    <w:rStyle w:val="Heading2Char"/>
                    <w:b/>
                    <w:bCs/>
                    <w:caps/>
                  </w:rPr>
                  <w:t>SKILLS</w:t>
                </w:r>
              </w:p>
            </w:sdtContent>
          </w:sdt>
          <w:p w14:paraId="73C141C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122E49E" wp14:editId="52A9455C">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4D660C3A" w14:textId="77777777" w:rsidR="00527960" w:rsidRDefault="00527960"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C5920" w14:textId="77777777" w:rsidR="00A81966" w:rsidRDefault="00A81966" w:rsidP="000C45FF">
      <w:r>
        <w:separator/>
      </w:r>
    </w:p>
  </w:endnote>
  <w:endnote w:type="continuationSeparator" w:id="0">
    <w:p w14:paraId="60D724FC" w14:textId="77777777" w:rsidR="00A81966" w:rsidRDefault="00A8196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2E20" w14:textId="77777777" w:rsidR="00A81966" w:rsidRDefault="00A81966" w:rsidP="000C45FF">
      <w:r>
        <w:separator/>
      </w:r>
    </w:p>
  </w:footnote>
  <w:footnote w:type="continuationSeparator" w:id="0">
    <w:p w14:paraId="160449F8" w14:textId="77777777" w:rsidR="00A81966" w:rsidRDefault="00A8196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3ECA" w14:textId="77777777" w:rsidR="000C45FF" w:rsidRDefault="000C45FF">
    <w:pPr>
      <w:pStyle w:val="Header"/>
    </w:pPr>
    <w:r>
      <w:rPr>
        <w:noProof/>
      </w:rPr>
      <w:drawing>
        <wp:anchor distT="0" distB="0" distL="114300" distR="114300" simplePos="0" relativeHeight="251658240" behindDoc="1" locked="0" layoutInCell="1" allowOverlap="1" wp14:anchorId="498772F0" wp14:editId="6C512FB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ED1"/>
    <w:multiLevelType w:val="hybridMultilevel"/>
    <w:tmpl w:val="967EF3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24343"/>
    <w:multiLevelType w:val="hybridMultilevel"/>
    <w:tmpl w:val="33022082"/>
    <w:lvl w:ilvl="0" w:tplc="40090009">
      <w:start w:val="1"/>
      <w:numFmt w:val="bullet"/>
      <w:lvlText w:val=""/>
      <w:lvlJc w:val="left"/>
      <w:pPr>
        <w:ind w:left="-1775" w:hanging="360"/>
      </w:pPr>
      <w:rPr>
        <w:rFonts w:ascii="Wingdings" w:hAnsi="Wingdings" w:hint="default"/>
      </w:rPr>
    </w:lvl>
    <w:lvl w:ilvl="1" w:tplc="40090003" w:tentative="1">
      <w:start w:val="1"/>
      <w:numFmt w:val="bullet"/>
      <w:lvlText w:val="o"/>
      <w:lvlJc w:val="left"/>
      <w:pPr>
        <w:ind w:left="-1055" w:hanging="360"/>
      </w:pPr>
      <w:rPr>
        <w:rFonts w:ascii="Courier New" w:hAnsi="Courier New" w:cs="Courier New" w:hint="default"/>
      </w:rPr>
    </w:lvl>
    <w:lvl w:ilvl="2" w:tplc="40090005" w:tentative="1">
      <w:start w:val="1"/>
      <w:numFmt w:val="bullet"/>
      <w:lvlText w:val=""/>
      <w:lvlJc w:val="left"/>
      <w:pPr>
        <w:ind w:left="-335" w:hanging="360"/>
      </w:pPr>
      <w:rPr>
        <w:rFonts w:ascii="Wingdings" w:hAnsi="Wingdings" w:hint="default"/>
      </w:rPr>
    </w:lvl>
    <w:lvl w:ilvl="3" w:tplc="40090001" w:tentative="1">
      <w:start w:val="1"/>
      <w:numFmt w:val="bullet"/>
      <w:lvlText w:val=""/>
      <w:lvlJc w:val="left"/>
      <w:pPr>
        <w:ind w:left="385" w:hanging="360"/>
      </w:pPr>
      <w:rPr>
        <w:rFonts w:ascii="Symbol" w:hAnsi="Symbol" w:hint="default"/>
      </w:rPr>
    </w:lvl>
    <w:lvl w:ilvl="4" w:tplc="40090003" w:tentative="1">
      <w:start w:val="1"/>
      <w:numFmt w:val="bullet"/>
      <w:lvlText w:val="o"/>
      <w:lvlJc w:val="left"/>
      <w:pPr>
        <w:ind w:left="1105" w:hanging="360"/>
      </w:pPr>
      <w:rPr>
        <w:rFonts w:ascii="Courier New" w:hAnsi="Courier New" w:cs="Courier New" w:hint="default"/>
      </w:rPr>
    </w:lvl>
    <w:lvl w:ilvl="5" w:tplc="40090005" w:tentative="1">
      <w:start w:val="1"/>
      <w:numFmt w:val="bullet"/>
      <w:lvlText w:val=""/>
      <w:lvlJc w:val="left"/>
      <w:pPr>
        <w:ind w:left="1825" w:hanging="360"/>
      </w:pPr>
      <w:rPr>
        <w:rFonts w:ascii="Wingdings" w:hAnsi="Wingdings" w:hint="default"/>
      </w:rPr>
    </w:lvl>
    <w:lvl w:ilvl="6" w:tplc="40090001" w:tentative="1">
      <w:start w:val="1"/>
      <w:numFmt w:val="bullet"/>
      <w:lvlText w:val=""/>
      <w:lvlJc w:val="left"/>
      <w:pPr>
        <w:ind w:left="2545" w:hanging="360"/>
      </w:pPr>
      <w:rPr>
        <w:rFonts w:ascii="Symbol" w:hAnsi="Symbol" w:hint="default"/>
      </w:rPr>
    </w:lvl>
    <w:lvl w:ilvl="7" w:tplc="40090003" w:tentative="1">
      <w:start w:val="1"/>
      <w:numFmt w:val="bullet"/>
      <w:lvlText w:val="o"/>
      <w:lvlJc w:val="left"/>
      <w:pPr>
        <w:ind w:left="3265" w:hanging="360"/>
      </w:pPr>
      <w:rPr>
        <w:rFonts w:ascii="Courier New" w:hAnsi="Courier New" w:cs="Courier New" w:hint="default"/>
      </w:rPr>
    </w:lvl>
    <w:lvl w:ilvl="8" w:tplc="40090005" w:tentative="1">
      <w:start w:val="1"/>
      <w:numFmt w:val="bullet"/>
      <w:lvlText w:val=""/>
      <w:lvlJc w:val="left"/>
      <w:pPr>
        <w:ind w:left="3985" w:hanging="360"/>
      </w:pPr>
      <w:rPr>
        <w:rFonts w:ascii="Wingdings" w:hAnsi="Wingdings" w:hint="default"/>
      </w:rPr>
    </w:lvl>
  </w:abstractNum>
  <w:abstractNum w:abstractNumId="2" w15:restartNumberingAfterBreak="0">
    <w:nsid w:val="268B5D35"/>
    <w:multiLevelType w:val="hybridMultilevel"/>
    <w:tmpl w:val="22965526"/>
    <w:lvl w:ilvl="0" w:tplc="40090009">
      <w:start w:val="1"/>
      <w:numFmt w:val="bullet"/>
      <w:lvlText w:val=""/>
      <w:lvlJc w:val="left"/>
      <w:pPr>
        <w:ind w:left="1213" w:hanging="360"/>
      </w:pPr>
      <w:rPr>
        <w:rFonts w:ascii="Wingdings" w:hAnsi="Wingdings"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3" w15:restartNumberingAfterBreak="0">
    <w:nsid w:val="4B6E7799"/>
    <w:multiLevelType w:val="hybridMultilevel"/>
    <w:tmpl w:val="D9FC3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AE64A8"/>
    <w:multiLevelType w:val="hybridMultilevel"/>
    <w:tmpl w:val="B8D4137E"/>
    <w:lvl w:ilvl="0" w:tplc="2C807E24">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94F6319"/>
    <w:multiLevelType w:val="hybridMultilevel"/>
    <w:tmpl w:val="EF88FA70"/>
    <w:lvl w:ilvl="0" w:tplc="3E221D76">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1EF5D76"/>
    <w:multiLevelType w:val="hybridMultilevel"/>
    <w:tmpl w:val="50565B22"/>
    <w:lvl w:ilvl="0" w:tplc="9E780B50">
      <w:start w:val="1"/>
      <w:numFmt w:val="bullet"/>
      <w:lvlText w:val=""/>
      <w:lvlJc w:val="left"/>
      <w:pPr>
        <w:ind w:left="927" w:hanging="360"/>
      </w:pPr>
      <w:rPr>
        <w:rFonts w:ascii="Wingdings" w:hAnsi="Wingdings"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78D71D3E"/>
    <w:multiLevelType w:val="hybridMultilevel"/>
    <w:tmpl w:val="0136CE5C"/>
    <w:lvl w:ilvl="0" w:tplc="40090009">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8" w15:restartNumberingAfterBreak="0">
    <w:nsid w:val="7D25536D"/>
    <w:multiLevelType w:val="hybridMultilevel"/>
    <w:tmpl w:val="58DA26F2"/>
    <w:lvl w:ilvl="0" w:tplc="A04E5006">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339764">
    <w:abstractNumId w:val="8"/>
  </w:num>
  <w:num w:numId="2" w16cid:durableId="1316647542">
    <w:abstractNumId w:val="6"/>
  </w:num>
  <w:num w:numId="3" w16cid:durableId="1620993241">
    <w:abstractNumId w:val="1"/>
  </w:num>
  <w:num w:numId="4" w16cid:durableId="115367779">
    <w:abstractNumId w:val="2"/>
  </w:num>
  <w:num w:numId="5" w16cid:durableId="1784307240">
    <w:abstractNumId w:val="7"/>
  </w:num>
  <w:num w:numId="6" w16cid:durableId="785851354">
    <w:abstractNumId w:val="0"/>
  </w:num>
  <w:num w:numId="7" w16cid:durableId="1471289306">
    <w:abstractNumId w:val="3"/>
  </w:num>
  <w:num w:numId="8" w16cid:durableId="227770335">
    <w:abstractNumId w:val="4"/>
  </w:num>
  <w:num w:numId="9" w16cid:durableId="26025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E3"/>
    <w:rsid w:val="00002370"/>
    <w:rsid w:val="00036450"/>
    <w:rsid w:val="00076117"/>
    <w:rsid w:val="00076D1C"/>
    <w:rsid w:val="00094499"/>
    <w:rsid w:val="000A4CA3"/>
    <w:rsid w:val="000A6D8E"/>
    <w:rsid w:val="000C45FF"/>
    <w:rsid w:val="000E3FD1"/>
    <w:rsid w:val="00112054"/>
    <w:rsid w:val="001178F4"/>
    <w:rsid w:val="001317D8"/>
    <w:rsid w:val="001525E1"/>
    <w:rsid w:val="00180329"/>
    <w:rsid w:val="0019001F"/>
    <w:rsid w:val="001A74A5"/>
    <w:rsid w:val="001B2ABD"/>
    <w:rsid w:val="001E0391"/>
    <w:rsid w:val="001E1759"/>
    <w:rsid w:val="001F1ECC"/>
    <w:rsid w:val="00203542"/>
    <w:rsid w:val="00205B85"/>
    <w:rsid w:val="002400EB"/>
    <w:rsid w:val="00256CF7"/>
    <w:rsid w:val="00281FD5"/>
    <w:rsid w:val="00291A5D"/>
    <w:rsid w:val="0030481B"/>
    <w:rsid w:val="003156FC"/>
    <w:rsid w:val="003254B5"/>
    <w:rsid w:val="00327C66"/>
    <w:rsid w:val="003579FE"/>
    <w:rsid w:val="0037121F"/>
    <w:rsid w:val="003910D8"/>
    <w:rsid w:val="003912BF"/>
    <w:rsid w:val="003A2931"/>
    <w:rsid w:val="003A6B7D"/>
    <w:rsid w:val="003B06CA"/>
    <w:rsid w:val="004071FC"/>
    <w:rsid w:val="0043627E"/>
    <w:rsid w:val="00445947"/>
    <w:rsid w:val="00467F6B"/>
    <w:rsid w:val="004813B3"/>
    <w:rsid w:val="00496591"/>
    <w:rsid w:val="004A2D1B"/>
    <w:rsid w:val="004C63E4"/>
    <w:rsid w:val="004D3011"/>
    <w:rsid w:val="005262AC"/>
    <w:rsid w:val="00527960"/>
    <w:rsid w:val="005E39D5"/>
    <w:rsid w:val="00600670"/>
    <w:rsid w:val="0062123A"/>
    <w:rsid w:val="00622816"/>
    <w:rsid w:val="00633602"/>
    <w:rsid w:val="00643C92"/>
    <w:rsid w:val="00646E75"/>
    <w:rsid w:val="006615EE"/>
    <w:rsid w:val="00673110"/>
    <w:rsid w:val="006771D0"/>
    <w:rsid w:val="006B4E20"/>
    <w:rsid w:val="006C7BF3"/>
    <w:rsid w:val="00702E70"/>
    <w:rsid w:val="007101DC"/>
    <w:rsid w:val="00715FCB"/>
    <w:rsid w:val="00743101"/>
    <w:rsid w:val="007516AA"/>
    <w:rsid w:val="00764C9F"/>
    <w:rsid w:val="007775E1"/>
    <w:rsid w:val="007867A0"/>
    <w:rsid w:val="007927F5"/>
    <w:rsid w:val="007A54C3"/>
    <w:rsid w:val="007D28AE"/>
    <w:rsid w:val="007F6D7F"/>
    <w:rsid w:val="00802CA0"/>
    <w:rsid w:val="008D0472"/>
    <w:rsid w:val="008D2CA2"/>
    <w:rsid w:val="009260CD"/>
    <w:rsid w:val="00940A66"/>
    <w:rsid w:val="00952C25"/>
    <w:rsid w:val="009544B3"/>
    <w:rsid w:val="009A40A1"/>
    <w:rsid w:val="009C6E92"/>
    <w:rsid w:val="009D0162"/>
    <w:rsid w:val="009E1A59"/>
    <w:rsid w:val="00A2118D"/>
    <w:rsid w:val="00A81966"/>
    <w:rsid w:val="00AD0A50"/>
    <w:rsid w:val="00AD76E2"/>
    <w:rsid w:val="00B05A38"/>
    <w:rsid w:val="00B1443E"/>
    <w:rsid w:val="00B20152"/>
    <w:rsid w:val="00B359E4"/>
    <w:rsid w:val="00B57D98"/>
    <w:rsid w:val="00B65B4F"/>
    <w:rsid w:val="00B70850"/>
    <w:rsid w:val="00BA3803"/>
    <w:rsid w:val="00BE7446"/>
    <w:rsid w:val="00C066B6"/>
    <w:rsid w:val="00C06E51"/>
    <w:rsid w:val="00C10DBF"/>
    <w:rsid w:val="00C37BA1"/>
    <w:rsid w:val="00C4674C"/>
    <w:rsid w:val="00C506CF"/>
    <w:rsid w:val="00C53B02"/>
    <w:rsid w:val="00C72BED"/>
    <w:rsid w:val="00C9578B"/>
    <w:rsid w:val="00C974BF"/>
    <w:rsid w:val="00CB0055"/>
    <w:rsid w:val="00D008E6"/>
    <w:rsid w:val="00D2522B"/>
    <w:rsid w:val="00D422DE"/>
    <w:rsid w:val="00D5459D"/>
    <w:rsid w:val="00D808BD"/>
    <w:rsid w:val="00DA1F4D"/>
    <w:rsid w:val="00DA45F2"/>
    <w:rsid w:val="00DD0D15"/>
    <w:rsid w:val="00DD172A"/>
    <w:rsid w:val="00E0470F"/>
    <w:rsid w:val="00E25A26"/>
    <w:rsid w:val="00E33656"/>
    <w:rsid w:val="00E362BE"/>
    <w:rsid w:val="00E4381A"/>
    <w:rsid w:val="00E55D74"/>
    <w:rsid w:val="00EC34E3"/>
    <w:rsid w:val="00EE1067"/>
    <w:rsid w:val="00EF00A7"/>
    <w:rsid w:val="00F10400"/>
    <w:rsid w:val="00F401AE"/>
    <w:rsid w:val="00F43D20"/>
    <w:rsid w:val="00F60274"/>
    <w:rsid w:val="00F77A49"/>
    <w:rsid w:val="00F77FB9"/>
    <w:rsid w:val="00F9477E"/>
    <w:rsid w:val="00FB068F"/>
    <w:rsid w:val="00FC3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09AF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9A40A1"/>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ilgoeshere@examp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7E9E646F-95D9-4638-8098-185D4D28447D%7d\%7b42965753-2D35-4202-AF55-07BD357B1428%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0371F4EC8E423D82EE3C862FB69BF7"/>
        <w:category>
          <w:name w:val="General"/>
          <w:gallery w:val="placeholder"/>
        </w:category>
        <w:types>
          <w:type w:val="bbPlcHdr"/>
        </w:types>
        <w:behaviors>
          <w:behavior w:val="content"/>
        </w:behaviors>
        <w:guid w:val="{6906B4AD-D0A6-4658-9118-348949A8B7BF}"/>
      </w:docPartPr>
      <w:docPartBody>
        <w:p w:rsidR="00FF2F3C" w:rsidRDefault="00B23CDA">
          <w:pPr>
            <w:pStyle w:val="B90371F4EC8E423D82EE3C862FB69BF7"/>
          </w:pPr>
          <w:r w:rsidRPr="00D5459D">
            <w:t>Profile</w:t>
          </w:r>
        </w:p>
      </w:docPartBody>
    </w:docPart>
    <w:docPart>
      <w:docPartPr>
        <w:name w:val="354325140BC944A9B336F8F2D38070CA"/>
        <w:category>
          <w:name w:val="General"/>
          <w:gallery w:val="placeholder"/>
        </w:category>
        <w:types>
          <w:type w:val="bbPlcHdr"/>
        </w:types>
        <w:behaviors>
          <w:behavior w:val="content"/>
        </w:behaviors>
        <w:guid w:val="{D835CC7E-A2D5-4EE7-8231-D84D676731D5}"/>
      </w:docPartPr>
      <w:docPartBody>
        <w:p w:rsidR="00E16BAB" w:rsidRDefault="00B23CD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E16BAB" w:rsidRDefault="00E16BAB" w:rsidP="009260CD"/>
        <w:p w:rsidR="00FF2F3C" w:rsidRDefault="00B23CDA">
          <w:pPr>
            <w:pStyle w:val="354325140BC944A9B336F8F2D38070CA"/>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8A14B5A4ABC14AAF879EF6BFD0A37347"/>
        <w:category>
          <w:name w:val="General"/>
          <w:gallery w:val="placeholder"/>
        </w:category>
        <w:types>
          <w:type w:val="bbPlcHdr"/>
        </w:types>
        <w:behaviors>
          <w:behavior w:val="content"/>
        </w:behaviors>
        <w:guid w:val="{3D3BB7D7-7AAC-4D19-8218-C5A1D6B9E051}"/>
      </w:docPartPr>
      <w:docPartBody>
        <w:p w:rsidR="00FF2F3C" w:rsidRDefault="00B23CDA">
          <w:pPr>
            <w:pStyle w:val="8A14B5A4ABC14AAF879EF6BFD0A37347"/>
          </w:pPr>
          <w:r w:rsidRPr="00CB0055">
            <w:t>Contact</w:t>
          </w:r>
        </w:p>
      </w:docPartBody>
    </w:docPart>
    <w:docPart>
      <w:docPartPr>
        <w:name w:val="5EFEC272E7C04CD79B3938B190274C3C"/>
        <w:category>
          <w:name w:val="General"/>
          <w:gallery w:val="placeholder"/>
        </w:category>
        <w:types>
          <w:type w:val="bbPlcHdr"/>
        </w:types>
        <w:behaviors>
          <w:behavior w:val="content"/>
        </w:behaviors>
        <w:guid w:val="{02D6DCE0-41B9-4015-BC75-F33AA731501E}"/>
      </w:docPartPr>
      <w:docPartBody>
        <w:p w:rsidR="00FF2F3C" w:rsidRDefault="00B23CDA">
          <w:pPr>
            <w:pStyle w:val="5EFEC272E7C04CD79B3938B190274C3C"/>
          </w:pPr>
          <w:r w:rsidRPr="004D3011">
            <w:t>PHONE:</w:t>
          </w:r>
        </w:p>
      </w:docPartBody>
    </w:docPart>
    <w:docPart>
      <w:docPartPr>
        <w:name w:val="A06D6E3DFBC343CBA66641A99E71D97B"/>
        <w:category>
          <w:name w:val="General"/>
          <w:gallery w:val="placeholder"/>
        </w:category>
        <w:types>
          <w:type w:val="bbPlcHdr"/>
        </w:types>
        <w:behaviors>
          <w:behavior w:val="content"/>
        </w:behaviors>
        <w:guid w:val="{8E9C41B9-277E-4852-8381-8A784ED9963B}"/>
      </w:docPartPr>
      <w:docPartBody>
        <w:p w:rsidR="00FF2F3C" w:rsidRDefault="00B23CDA">
          <w:pPr>
            <w:pStyle w:val="A06D6E3DFBC343CBA66641A99E71D97B"/>
          </w:pPr>
          <w:r>
            <w:t>678-555-0103</w:t>
          </w:r>
        </w:p>
      </w:docPartBody>
    </w:docPart>
    <w:docPart>
      <w:docPartPr>
        <w:name w:val="F68F2E63D3FC454F95A458324646836A"/>
        <w:category>
          <w:name w:val="General"/>
          <w:gallery w:val="placeholder"/>
        </w:category>
        <w:types>
          <w:type w:val="bbPlcHdr"/>
        </w:types>
        <w:behaviors>
          <w:behavior w:val="content"/>
        </w:behaviors>
        <w:guid w:val="{F4508826-72E2-409B-8555-4E219DEB11B8}"/>
      </w:docPartPr>
      <w:docPartBody>
        <w:p w:rsidR="00FF2F3C" w:rsidRDefault="00B23CDA">
          <w:pPr>
            <w:pStyle w:val="F68F2E63D3FC454F95A458324646836A"/>
          </w:pPr>
          <w:r w:rsidRPr="004D3011">
            <w:t>WEBSITE:</w:t>
          </w:r>
        </w:p>
      </w:docPartBody>
    </w:docPart>
    <w:docPart>
      <w:docPartPr>
        <w:name w:val="1E8B9473934B4989809CC4B1B8F21CB3"/>
        <w:category>
          <w:name w:val="General"/>
          <w:gallery w:val="placeholder"/>
        </w:category>
        <w:types>
          <w:type w:val="bbPlcHdr"/>
        </w:types>
        <w:behaviors>
          <w:behavior w:val="content"/>
        </w:behaviors>
        <w:guid w:val="{D8C212FD-438B-4AC0-8B8A-D2D63FD8325F}"/>
      </w:docPartPr>
      <w:docPartBody>
        <w:p w:rsidR="00FF2F3C" w:rsidRDefault="00B23CDA">
          <w:pPr>
            <w:pStyle w:val="1E8B9473934B4989809CC4B1B8F21CB3"/>
          </w:pPr>
          <w:r>
            <w:t>Website goes here</w:t>
          </w:r>
        </w:p>
      </w:docPartBody>
    </w:docPart>
    <w:docPart>
      <w:docPartPr>
        <w:name w:val="E9D80FF9BCB64A45BD4845307EAF85BD"/>
        <w:category>
          <w:name w:val="General"/>
          <w:gallery w:val="placeholder"/>
        </w:category>
        <w:types>
          <w:type w:val="bbPlcHdr"/>
        </w:types>
        <w:behaviors>
          <w:behavior w:val="content"/>
        </w:behaviors>
        <w:guid w:val="{778D1192-94C9-407D-8E18-EDD00912BD58}"/>
      </w:docPartPr>
      <w:docPartBody>
        <w:p w:rsidR="00FF2F3C" w:rsidRDefault="00B23CDA">
          <w:pPr>
            <w:pStyle w:val="E9D80FF9BCB64A45BD4845307EAF85BD"/>
          </w:pPr>
          <w:r w:rsidRPr="004D3011">
            <w:t>EMAIL:</w:t>
          </w:r>
        </w:p>
      </w:docPartBody>
    </w:docPart>
    <w:docPart>
      <w:docPartPr>
        <w:name w:val="CDF13CE775974F44917267460FE79239"/>
        <w:category>
          <w:name w:val="General"/>
          <w:gallery w:val="placeholder"/>
        </w:category>
        <w:types>
          <w:type w:val="bbPlcHdr"/>
        </w:types>
        <w:behaviors>
          <w:behavior w:val="content"/>
        </w:behaviors>
        <w:guid w:val="{82FE9565-014D-412B-BADE-43127A1CA6A8}"/>
      </w:docPartPr>
      <w:docPartBody>
        <w:p w:rsidR="00FF2F3C" w:rsidRDefault="00B23CDA">
          <w:pPr>
            <w:pStyle w:val="CDF13CE775974F44917267460FE79239"/>
          </w:pPr>
          <w:r w:rsidRPr="00E4381A">
            <w:rPr>
              <w:rStyle w:val="Hyperlink"/>
            </w:rPr>
            <w:t>someone@example.com</w:t>
          </w:r>
          <w:hyperlink r:id="rId4" w:history="1">
            <w:r>
              <w:rPr>
                <w:rStyle w:val="Hyperlink"/>
              </w:rPr>
              <w:t>mailto:emailgoeshere@example.com</w:t>
            </w:r>
          </w:hyperlink>
        </w:p>
      </w:docPartBody>
    </w:docPart>
    <w:docPart>
      <w:docPartPr>
        <w:name w:val="FBA01D1765424E2C99273C016D404265"/>
        <w:category>
          <w:name w:val="General"/>
          <w:gallery w:val="placeholder"/>
        </w:category>
        <w:types>
          <w:type w:val="bbPlcHdr"/>
        </w:types>
        <w:behaviors>
          <w:behavior w:val="content"/>
        </w:behaviors>
        <w:guid w:val="{CB4D25BD-4F87-4F8C-B644-95827B4FEF70}"/>
      </w:docPartPr>
      <w:docPartBody>
        <w:p w:rsidR="00FF2F3C" w:rsidRDefault="00B23CDA">
          <w:pPr>
            <w:pStyle w:val="FBA01D1765424E2C99273C016D404265"/>
          </w:pPr>
          <w:r w:rsidRPr="00CB0055">
            <w:t>Hobbies</w:t>
          </w:r>
        </w:p>
      </w:docPartBody>
    </w:docPart>
    <w:docPart>
      <w:docPartPr>
        <w:name w:val="33DAD5EC5DFB4068B8A76A426691F7B7"/>
        <w:category>
          <w:name w:val="General"/>
          <w:gallery w:val="placeholder"/>
        </w:category>
        <w:types>
          <w:type w:val="bbPlcHdr"/>
        </w:types>
        <w:behaviors>
          <w:behavior w:val="content"/>
        </w:behaviors>
        <w:guid w:val="{904BCEBD-DC45-4889-A38A-88819CE1DB74}"/>
      </w:docPartPr>
      <w:docPartBody>
        <w:p w:rsidR="00FF2F3C" w:rsidRDefault="00B23CDA">
          <w:pPr>
            <w:pStyle w:val="33DAD5EC5DFB4068B8A76A426691F7B7"/>
          </w:pPr>
          <w:r w:rsidRPr="004D3011">
            <w:t>Hobby #1</w:t>
          </w:r>
        </w:p>
      </w:docPartBody>
    </w:docPart>
    <w:docPart>
      <w:docPartPr>
        <w:name w:val="35E69426BF0F4C82AEDDC16E457986DF"/>
        <w:category>
          <w:name w:val="General"/>
          <w:gallery w:val="placeholder"/>
        </w:category>
        <w:types>
          <w:type w:val="bbPlcHdr"/>
        </w:types>
        <w:behaviors>
          <w:behavior w:val="content"/>
        </w:behaviors>
        <w:guid w:val="{EC469D0B-0650-4481-98F5-29BF27121FF8}"/>
      </w:docPartPr>
      <w:docPartBody>
        <w:p w:rsidR="00FF2F3C" w:rsidRDefault="00B23CDA">
          <w:pPr>
            <w:pStyle w:val="35E69426BF0F4C82AEDDC16E457986DF"/>
          </w:pPr>
          <w:r w:rsidRPr="004D3011">
            <w:t>Hobby #2</w:t>
          </w:r>
        </w:p>
      </w:docPartBody>
    </w:docPart>
    <w:docPart>
      <w:docPartPr>
        <w:name w:val="2A59A8E6F42B4557B76D764E199CD98A"/>
        <w:category>
          <w:name w:val="General"/>
          <w:gallery w:val="placeholder"/>
        </w:category>
        <w:types>
          <w:type w:val="bbPlcHdr"/>
        </w:types>
        <w:behaviors>
          <w:behavior w:val="content"/>
        </w:behaviors>
        <w:guid w:val="{995317D4-6161-44BA-AA01-CF921B383594}"/>
      </w:docPartPr>
      <w:docPartBody>
        <w:p w:rsidR="00FF2F3C" w:rsidRDefault="00B23CDA">
          <w:pPr>
            <w:pStyle w:val="2A59A8E6F42B4557B76D764E199CD98A"/>
          </w:pPr>
          <w:r w:rsidRPr="004D3011">
            <w:t>Hobby #3</w:t>
          </w:r>
        </w:p>
      </w:docPartBody>
    </w:docPart>
    <w:docPart>
      <w:docPartPr>
        <w:name w:val="5AB78CF0763D4E8BA12E70586BA42378"/>
        <w:category>
          <w:name w:val="General"/>
          <w:gallery w:val="placeholder"/>
        </w:category>
        <w:types>
          <w:type w:val="bbPlcHdr"/>
        </w:types>
        <w:behaviors>
          <w:behavior w:val="content"/>
        </w:behaviors>
        <w:guid w:val="{D5FE826A-62C6-42C8-9D19-7579A63D7D37}"/>
      </w:docPartPr>
      <w:docPartBody>
        <w:p w:rsidR="00FF2F3C" w:rsidRDefault="00B23CDA">
          <w:pPr>
            <w:pStyle w:val="5AB78CF0763D4E8BA12E70586BA42378"/>
          </w:pPr>
          <w:r w:rsidRPr="004D3011">
            <w:t>Hobby #4</w:t>
          </w:r>
        </w:p>
      </w:docPartBody>
    </w:docPart>
    <w:docPart>
      <w:docPartPr>
        <w:name w:val="C2443B635FDC4703ADDBBCA7D7B2A459"/>
        <w:category>
          <w:name w:val="General"/>
          <w:gallery w:val="placeholder"/>
        </w:category>
        <w:types>
          <w:type w:val="bbPlcHdr"/>
        </w:types>
        <w:behaviors>
          <w:behavior w:val="content"/>
        </w:behaviors>
        <w:guid w:val="{FCC25001-BB22-4C35-A3B2-8B71886DE1C4}"/>
      </w:docPartPr>
      <w:docPartBody>
        <w:p w:rsidR="00FF2F3C" w:rsidRDefault="00B23CDA">
          <w:pPr>
            <w:pStyle w:val="C2443B635FDC4703ADDBBCA7D7B2A459"/>
          </w:pPr>
          <w:r w:rsidRPr="00036450">
            <w:t>EDUCATION</w:t>
          </w:r>
        </w:p>
      </w:docPartBody>
    </w:docPart>
    <w:docPart>
      <w:docPartPr>
        <w:name w:val="C8E9BA9B536145319940F8213AD79D75"/>
        <w:category>
          <w:name w:val="General"/>
          <w:gallery w:val="placeholder"/>
        </w:category>
        <w:types>
          <w:type w:val="bbPlcHdr"/>
        </w:types>
        <w:behaviors>
          <w:behavior w:val="content"/>
        </w:behaviors>
        <w:guid w:val="{C3E3C36D-2505-43D7-A80C-CE857EC39DA6}"/>
      </w:docPartPr>
      <w:docPartBody>
        <w:p w:rsidR="00FF2F3C" w:rsidRDefault="00B23CDA">
          <w:pPr>
            <w:pStyle w:val="C8E9BA9B536145319940F8213AD79D75"/>
          </w:pPr>
          <w:r w:rsidRPr="004D3011">
            <w:t>[Company Name]</w:t>
          </w:r>
        </w:p>
      </w:docPartBody>
    </w:docPart>
    <w:docPart>
      <w:docPartPr>
        <w:name w:val="D690364EA98E4349AE03513B8FEC8ECA"/>
        <w:category>
          <w:name w:val="General"/>
          <w:gallery w:val="placeholder"/>
        </w:category>
        <w:types>
          <w:type w:val="bbPlcHdr"/>
        </w:types>
        <w:behaviors>
          <w:behavior w:val="content"/>
        </w:behaviors>
        <w:guid w:val="{BEC9E88A-90B6-4882-B2B4-C1DA7F8544D7}"/>
      </w:docPartPr>
      <w:docPartBody>
        <w:p w:rsidR="00FF2F3C" w:rsidRDefault="00B23CDA">
          <w:pPr>
            <w:pStyle w:val="D690364EA98E4349AE03513B8FEC8ECA"/>
          </w:pPr>
          <w:r w:rsidRPr="004D3011">
            <w:t>[Job Title]</w:t>
          </w:r>
        </w:p>
      </w:docPartBody>
    </w:docPart>
    <w:docPart>
      <w:docPartPr>
        <w:name w:val="D7D766E2B18448EA9DFC92AEE7FFB751"/>
        <w:category>
          <w:name w:val="General"/>
          <w:gallery w:val="placeholder"/>
        </w:category>
        <w:types>
          <w:type w:val="bbPlcHdr"/>
        </w:types>
        <w:behaviors>
          <w:behavior w:val="content"/>
        </w:behaviors>
        <w:guid w:val="{8E902AC6-4986-4EED-B34E-BA84917DEDF1}"/>
      </w:docPartPr>
      <w:docPartBody>
        <w:p w:rsidR="00FF2F3C" w:rsidRDefault="00B23CDA">
          <w:pPr>
            <w:pStyle w:val="D7D766E2B18448EA9DFC92AEE7FFB751"/>
          </w:pPr>
          <w:r w:rsidRPr="004D3011">
            <w:t>[Dates From]</w:t>
          </w:r>
        </w:p>
      </w:docPartBody>
    </w:docPart>
    <w:docPart>
      <w:docPartPr>
        <w:name w:val="67ABCDB0A53840D5A1FB2CD80CE50ABA"/>
        <w:category>
          <w:name w:val="General"/>
          <w:gallery w:val="placeholder"/>
        </w:category>
        <w:types>
          <w:type w:val="bbPlcHdr"/>
        </w:types>
        <w:behaviors>
          <w:behavior w:val="content"/>
        </w:behaviors>
        <w:guid w:val="{2790CB21-DCA0-4416-B07D-6199D21AC623}"/>
      </w:docPartPr>
      <w:docPartBody>
        <w:p w:rsidR="00FF2F3C" w:rsidRDefault="00B23CDA">
          <w:pPr>
            <w:pStyle w:val="67ABCDB0A53840D5A1FB2CD80CE50ABA"/>
          </w:pPr>
          <w:r w:rsidRPr="004D3011">
            <w:t>[To]</w:t>
          </w:r>
        </w:p>
      </w:docPartBody>
    </w:docPart>
    <w:docPart>
      <w:docPartPr>
        <w:name w:val="6DF49AF25077468896174512F6AF6574"/>
        <w:category>
          <w:name w:val="General"/>
          <w:gallery w:val="placeholder"/>
        </w:category>
        <w:types>
          <w:type w:val="bbPlcHdr"/>
        </w:types>
        <w:behaviors>
          <w:behavior w:val="content"/>
        </w:behaviors>
        <w:guid w:val="{9414E7B3-F6BD-4A13-A87A-7944918EEE0A}"/>
      </w:docPartPr>
      <w:docPartBody>
        <w:p w:rsidR="00FF2F3C" w:rsidRDefault="00B23CDA">
          <w:pPr>
            <w:pStyle w:val="6DF49AF25077468896174512F6AF6574"/>
          </w:pPr>
          <w:r w:rsidRPr="004D3011">
            <w:t>[Describe your responsibilities and achievements in terms of impact and results. Use examples but keep in short.]</w:t>
          </w:r>
        </w:p>
      </w:docPartBody>
    </w:docPart>
    <w:docPart>
      <w:docPartPr>
        <w:name w:val="F754BF74BF644ACA8FD25BE911D364F0"/>
        <w:category>
          <w:name w:val="General"/>
          <w:gallery w:val="placeholder"/>
        </w:category>
        <w:types>
          <w:type w:val="bbPlcHdr"/>
        </w:types>
        <w:behaviors>
          <w:behavior w:val="content"/>
        </w:behaviors>
        <w:guid w:val="{D79B4908-BFF8-4996-B57A-EB929A8655A4}"/>
      </w:docPartPr>
      <w:docPartBody>
        <w:p w:rsidR="00FF2F3C" w:rsidRDefault="00B23CDA">
          <w:pPr>
            <w:pStyle w:val="F754BF74BF644ACA8FD25BE911D364F0"/>
          </w:pPr>
          <w:r w:rsidRPr="004D3011">
            <w:t>[Company Name]</w:t>
          </w:r>
        </w:p>
      </w:docPartBody>
    </w:docPart>
    <w:docPart>
      <w:docPartPr>
        <w:name w:val="FB1B7B30A6DC49EF9D4CDF9F4FE1418E"/>
        <w:category>
          <w:name w:val="General"/>
          <w:gallery w:val="placeholder"/>
        </w:category>
        <w:types>
          <w:type w:val="bbPlcHdr"/>
        </w:types>
        <w:behaviors>
          <w:behavior w:val="content"/>
        </w:behaviors>
        <w:guid w:val="{F89227F0-5253-447F-AA71-AE60FAB3ECBB}"/>
      </w:docPartPr>
      <w:docPartBody>
        <w:p w:rsidR="00FF2F3C" w:rsidRDefault="00B23CDA">
          <w:pPr>
            <w:pStyle w:val="FB1B7B30A6DC49EF9D4CDF9F4FE1418E"/>
          </w:pPr>
          <w:r w:rsidRPr="004D3011">
            <w:t>[Job Title]</w:t>
          </w:r>
        </w:p>
      </w:docPartBody>
    </w:docPart>
    <w:docPart>
      <w:docPartPr>
        <w:name w:val="DB85CF3B59EF4459A4E15A2E0F9E8699"/>
        <w:category>
          <w:name w:val="General"/>
          <w:gallery w:val="placeholder"/>
        </w:category>
        <w:types>
          <w:type w:val="bbPlcHdr"/>
        </w:types>
        <w:behaviors>
          <w:behavior w:val="content"/>
        </w:behaviors>
        <w:guid w:val="{2C57ABD1-848F-4A23-B20C-1963B6A79B71}"/>
      </w:docPartPr>
      <w:docPartBody>
        <w:p w:rsidR="00FF2F3C" w:rsidRDefault="00B23CDA">
          <w:pPr>
            <w:pStyle w:val="DB85CF3B59EF4459A4E15A2E0F9E8699"/>
          </w:pPr>
          <w:r w:rsidRPr="004D3011">
            <w:t>[Dates From]</w:t>
          </w:r>
        </w:p>
      </w:docPartBody>
    </w:docPart>
    <w:docPart>
      <w:docPartPr>
        <w:name w:val="3CDF779871104BBD83144C06DDEDA867"/>
        <w:category>
          <w:name w:val="General"/>
          <w:gallery w:val="placeholder"/>
        </w:category>
        <w:types>
          <w:type w:val="bbPlcHdr"/>
        </w:types>
        <w:behaviors>
          <w:behavior w:val="content"/>
        </w:behaviors>
        <w:guid w:val="{19534678-2D61-4907-9960-C1BDEA799F02}"/>
      </w:docPartPr>
      <w:docPartBody>
        <w:p w:rsidR="00FF2F3C" w:rsidRDefault="00B23CDA">
          <w:pPr>
            <w:pStyle w:val="3CDF779871104BBD83144C06DDEDA867"/>
          </w:pPr>
          <w:r w:rsidRPr="004D3011">
            <w:t>[To]</w:t>
          </w:r>
        </w:p>
      </w:docPartBody>
    </w:docPart>
    <w:docPart>
      <w:docPartPr>
        <w:name w:val="3EB5F31B0ADD4151BEEC95B9F341F92F"/>
        <w:category>
          <w:name w:val="General"/>
          <w:gallery w:val="placeholder"/>
        </w:category>
        <w:types>
          <w:type w:val="bbPlcHdr"/>
        </w:types>
        <w:behaviors>
          <w:behavior w:val="content"/>
        </w:behaviors>
        <w:guid w:val="{60F3DDBF-F257-4CEC-B1C1-FD0DD4BE3F2C}"/>
      </w:docPartPr>
      <w:docPartBody>
        <w:p w:rsidR="00FF2F3C" w:rsidRDefault="00B23CDA">
          <w:pPr>
            <w:pStyle w:val="3EB5F31B0ADD4151BEEC95B9F341F92F"/>
          </w:pPr>
          <w:r w:rsidRPr="004D3011">
            <w:t>[Describe your responsibilities and achievements in terms of impact and results. Use examples but keep in short.]</w:t>
          </w:r>
        </w:p>
      </w:docPartBody>
    </w:docPart>
    <w:docPart>
      <w:docPartPr>
        <w:name w:val="7C301D543EAA4396A17B72469DB9F74C"/>
        <w:category>
          <w:name w:val="General"/>
          <w:gallery w:val="placeholder"/>
        </w:category>
        <w:types>
          <w:type w:val="bbPlcHdr"/>
        </w:types>
        <w:behaviors>
          <w:behavior w:val="content"/>
        </w:behaviors>
        <w:guid w:val="{EA6BD46D-00F4-4A02-A67E-62B1108D8537}"/>
      </w:docPartPr>
      <w:docPartBody>
        <w:p w:rsidR="00FF2F3C" w:rsidRDefault="00B23CDA">
          <w:pPr>
            <w:pStyle w:val="7C301D543EAA4396A17B72469DB9F74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3C"/>
    <w:rsid w:val="00B23CDA"/>
    <w:rsid w:val="00FF2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5679A2A9114E41B280B0E2D3FBD52A">
    <w:name w:val="DB5679A2A9114E41B280B0E2D3FBD52A"/>
  </w:style>
  <w:style w:type="paragraph" w:customStyle="1" w:styleId="D4073BD9F6024220B7AED7286325A132">
    <w:name w:val="D4073BD9F6024220B7AED7286325A132"/>
  </w:style>
  <w:style w:type="paragraph" w:customStyle="1" w:styleId="B90371F4EC8E423D82EE3C862FB69BF7">
    <w:name w:val="B90371F4EC8E423D82EE3C862FB69BF7"/>
  </w:style>
  <w:style w:type="paragraph" w:customStyle="1" w:styleId="354325140BC944A9B336F8F2D38070CA">
    <w:name w:val="354325140BC944A9B336F8F2D38070CA"/>
  </w:style>
  <w:style w:type="paragraph" w:customStyle="1" w:styleId="8A14B5A4ABC14AAF879EF6BFD0A37347">
    <w:name w:val="8A14B5A4ABC14AAF879EF6BFD0A37347"/>
  </w:style>
  <w:style w:type="paragraph" w:customStyle="1" w:styleId="5EFEC272E7C04CD79B3938B190274C3C">
    <w:name w:val="5EFEC272E7C04CD79B3938B190274C3C"/>
  </w:style>
  <w:style w:type="paragraph" w:customStyle="1" w:styleId="A06D6E3DFBC343CBA66641A99E71D97B">
    <w:name w:val="A06D6E3DFBC343CBA66641A99E71D97B"/>
  </w:style>
  <w:style w:type="paragraph" w:customStyle="1" w:styleId="F68F2E63D3FC454F95A458324646836A">
    <w:name w:val="F68F2E63D3FC454F95A458324646836A"/>
  </w:style>
  <w:style w:type="paragraph" w:customStyle="1" w:styleId="1E8B9473934B4989809CC4B1B8F21CB3">
    <w:name w:val="1E8B9473934B4989809CC4B1B8F21CB3"/>
  </w:style>
  <w:style w:type="paragraph" w:customStyle="1" w:styleId="E9D80FF9BCB64A45BD4845307EAF85BD">
    <w:name w:val="E9D80FF9BCB64A45BD4845307EAF85BD"/>
  </w:style>
  <w:style w:type="character" w:styleId="Hyperlink">
    <w:name w:val="Hyperlink"/>
    <w:basedOn w:val="DefaultParagraphFont"/>
    <w:uiPriority w:val="99"/>
    <w:unhideWhenUsed/>
    <w:rPr>
      <w:color w:val="C45911" w:themeColor="accent2" w:themeShade="BF"/>
      <w:u w:val="single"/>
    </w:rPr>
  </w:style>
  <w:style w:type="paragraph" w:customStyle="1" w:styleId="CDF13CE775974F44917267460FE79239">
    <w:name w:val="CDF13CE775974F44917267460FE79239"/>
  </w:style>
  <w:style w:type="paragraph" w:customStyle="1" w:styleId="FBA01D1765424E2C99273C016D404265">
    <w:name w:val="FBA01D1765424E2C99273C016D404265"/>
  </w:style>
  <w:style w:type="paragraph" w:customStyle="1" w:styleId="33DAD5EC5DFB4068B8A76A426691F7B7">
    <w:name w:val="33DAD5EC5DFB4068B8A76A426691F7B7"/>
  </w:style>
  <w:style w:type="paragraph" w:customStyle="1" w:styleId="35E69426BF0F4C82AEDDC16E457986DF">
    <w:name w:val="35E69426BF0F4C82AEDDC16E457986DF"/>
  </w:style>
  <w:style w:type="paragraph" w:customStyle="1" w:styleId="2A59A8E6F42B4557B76D764E199CD98A">
    <w:name w:val="2A59A8E6F42B4557B76D764E199CD98A"/>
  </w:style>
  <w:style w:type="paragraph" w:customStyle="1" w:styleId="5AB78CF0763D4E8BA12E70586BA42378">
    <w:name w:val="5AB78CF0763D4E8BA12E70586BA42378"/>
  </w:style>
  <w:style w:type="paragraph" w:customStyle="1" w:styleId="C2443B635FDC4703ADDBBCA7D7B2A459">
    <w:name w:val="C2443B635FDC4703ADDBBCA7D7B2A459"/>
  </w:style>
  <w:style w:type="paragraph" w:customStyle="1" w:styleId="40043E32C27B47C081AB45A97FEFF2B5">
    <w:name w:val="40043E32C27B47C081AB45A97FEFF2B5"/>
  </w:style>
  <w:style w:type="paragraph" w:customStyle="1" w:styleId="64FF1E0746F440D6AE80F56275A049AD">
    <w:name w:val="64FF1E0746F440D6AE80F56275A049AD"/>
  </w:style>
  <w:style w:type="paragraph" w:customStyle="1" w:styleId="48F40136B7A745199F579E694E5B21DC">
    <w:name w:val="48F40136B7A745199F579E694E5B21DC"/>
  </w:style>
  <w:style w:type="paragraph" w:customStyle="1" w:styleId="B4D89525C3CF4A3DB88D43C447C9A07F">
    <w:name w:val="B4D89525C3CF4A3DB88D43C447C9A07F"/>
  </w:style>
  <w:style w:type="paragraph" w:customStyle="1" w:styleId="3A406242628447BB8729E9E3AF1C26F7">
    <w:name w:val="3A406242628447BB8729E9E3AF1C26F7"/>
  </w:style>
  <w:style w:type="paragraph" w:customStyle="1" w:styleId="B3FC85C3226C4EFB822ECDDC6C8A2FD7">
    <w:name w:val="B3FC85C3226C4EFB822ECDDC6C8A2FD7"/>
  </w:style>
  <w:style w:type="paragraph" w:customStyle="1" w:styleId="638D176876C34A31A5681039370B39BB">
    <w:name w:val="638D176876C34A31A5681039370B39BB"/>
  </w:style>
  <w:style w:type="paragraph" w:customStyle="1" w:styleId="8016555227CA4ECFA0BBD35C3B9DCD88">
    <w:name w:val="8016555227CA4ECFA0BBD35C3B9DCD88"/>
  </w:style>
  <w:style w:type="paragraph" w:customStyle="1" w:styleId="CF05C871E01140E9B73711CF1936A983">
    <w:name w:val="CF05C871E01140E9B73711CF1936A983"/>
  </w:style>
  <w:style w:type="paragraph" w:customStyle="1" w:styleId="5B7A3039DF034690911FCD39D098A195">
    <w:name w:val="5B7A3039DF034690911FCD39D098A195"/>
  </w:style>
  <w:style w:type="paragraph" w:customStyle="1" w:styleId="BEA2D30F169F431CBEAF4DF2C8A89852">
    <w:name w:val="BEA2D30F169F431CBEAF4DF2C8A89852"/>
  </w:style>
  <w:style w:type="paragraph" w:customStyle="1" w:styleId="FA75F603836C4CC484933975A5EBFB72">
    <w:name w:val="FA75F603836C4CC484933975A5EBFB72"/>
  </w:style>
  <w:style w:type="paragraph" w:customStyle="1" w:styleId="44D3ADDB14254D2EA098EDBC5B43D5D7">
    <w:name w:val="44D3ADDB14254D2EA098EDBC5B43D5D7"/>
  </w:style>
  <w:style w:type="paragraph" w:customStyle="1" w:styleId="C8E9BA9B536145319940F8213AD79D75">
    <w:name w:val="C8E9BA9B536145319940F8213AD79D75"/>
  </w:style>
  <w:style w:type="paragraph" w:customStyle="1" w:styleId="D690364EA98E4349AE03513B8FEC8ECA">
    <w:name w:val="D690364EA98E4349AE03513B8FEC8ECA"/>
  </w:style>
  <w:style w:type="paragraph" w:customStyle="1" w:styleId="D7D766E2B18448EA9DFC92AEE7FFB751">
    <w:name w:val="D7D766E2B18448EA9DFC92AEE7FFB751"/>
  </w:style>
  <w:style w:type="paragraph" w:customStyle="1" w:styleId="67ABCDB0A53840D5A1FB2CD80CE50ABA">
    <w:name w:val="67ABCDB0A53840D5A1FB2CD80CE50ABA"/>
  </w:style>
  <w:style w:type="paragraph" w:customStyle="1" w:styleId="6DF49AF25077468896174512F6AF6574">
    <w:name w:val="6DF49AF25077468896174512F6AF6574"/>
  </w:style>
  <w:style w:type="paragraph" w:customStyle="1" w:styleId="F754BF74BF644ACA8FD25BE911D364F0">
    <w:name w:val="F754BF74BF644ACA8FD25BE911D364F0"/>
  </w:style>
  <w:style w:type="paragraph" w:customStyle="1" w:styleId="FB1B7B30A6DC49EF9D4CDF9F4FE1418E">
    <w:name w:val="FB1B7B30A6DC49EF9D4CDF9F4FE1418E"/>
  </w:style>
  <w:style w:type="paragraph" w:customStyle="1" w:styleId="DB85CF3B59EF4459A4E15A2E0F9E8699">
    <w:name w:val="DB85CF3B59EF4459A4E15A2E0F9E8699"/>
  </w:style>
  <w:style w:type="paragraph" w:customStyle="1" w:styleId="3CDF779871104BBD83144C06DDEDA867">
    <w:name w:val="3CDF779871104BBD83144C06DDEDA867"/>
  </w:style>
  <w:style w:type="paragraph" w:customStyle="1" w:styleId="3EB5F31B0ADD4151BEEC95B9F341F92F">
    <w:name w:val="3EB5F31B0ADD4151BEEC95B9F341F92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7C301D543EAA4396A17B72469DB9F74C">
    <w:name w:val="7C301D543EAA4396A17B72469DB9F74C"/>
  </w:style>
  <w:style w:type="paragraph" w:customStyle="1" w:styleId="7DB18CD23D2D43D48D40A211F2DFCAD8">
    <w:name w:val="7DB18CD23D2D43D48D40A211F2DFCAD8"/>
    <w:rsid w:val="00FF2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05953-F301-4365-B8E5-0E643764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{42965753-2D35-4202-AF55-07BD357B1428}tf00546271_win32</Template>
  <TotalTime>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2023-12-01T09:15:00Z</dcterms:created>
  <dcterms:modified xsi:type="dcterms:W3CDTF">2023-12-01T09:15:00Z</dcterms:modified>
</cp:coreProperties>
</file>